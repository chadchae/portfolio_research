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403D5" w14:textId="6FBF342B" w:rsidR="00143AAA" w:rsidRPr="004E278C" w:rsidRDefault="0037280C" w:rsidP="003558F1">
      <w:pPr>
        <w:pStyle w:val="Heading1"/>
        <w:tabs>
          <w:tab w:val="left" w:pos="9630"/>
        </w:tabs>
        <w:rPr>
          <w:b/>
          <w:color w:val="000000" w:themeColor="text1"/>
        </w:rPr>
      </w:pPr>
      <w:r>
        <w:rPr>
          <w:b/>
          <w:color w:val="000000" w:themeColor="text1"/>
        </w:rPr>
        <w:t>Figures</w:t>
      </w:r>
    </w:p>
    <w:p w14:paraId="4C0E4B36" w14:textId="4EB3133C" w:rsidR="002A6DA7" w:rsidRDefault="00802222" w:rsidP="00FC4964">
      <w:pPr>
        <w:rPr>
          <w:color w:val="000000" w:themeColor="text1"/>
        </w:rPr>
      </w:pPr>
      <w:r>
        <w:rPr>
          <w:color w:val="000000" w:themeColor="text1"/>
        </w:rPr>
        <w:t xml:space="preserve">Figure </w:t>
      </w:r>
      <w:r w:rsidR="006F6D1A">
        <w:rPr>
          <w:color w:val="000000" w:themeColor="text1"/>
        </w:rPr>
        <w:t>1</w:t>
      </w:r>
    </w:p>
    <w:p w14:paraId="5FFD9E16" w14:textId="71779625" w:rsidR="006F6D1A" w:rsidRDefault="006F6D1A" w:rsidP="00FC4964">
      <w:pPr>
        <w:rPr>
          <w:i/>
          <w:iCs/>
          <w:color w:val="000000" w:themeColor="text1"/>
        </w:rPr>
      </w:pPr>
      <w:r w:rsidRPr="006F6D1A">
        <w:rPr>
          <w:i/>
          <w:iCs/>
          <w:color w:val="000000" w:themeColor="text1"/>
        </w:rPr>
        <w:t>Clusters of Listed -Firm Structure</w:t>
      </w:r>
    </w:p>
    <w:p w14:paraId="193E816E" w14:textId="4C395025" w:rsidR="00A92C8C" w:rsidRPr="006F6D1A" w:rsidRDefault="00A92C8C" w:rsidP="00FC4964">
      <w:pPr>
        <w:rPr>
          <w:i/>
          <w:iCs/>
          <w:color w:val="000000" w:themeColor="text1"/>
        </w:rPr>
      </w:pPr>
      <w:r>
        <w:rPr>
          <w:noProof/>
          <w:sz w:val="22"/>
          <w:szCs w:val="22"/>
        </w:rPr>
        <w:drawing>
          <wp:inline distT="0" distB="0" distL="0" distR="0" wp14:anchorId="4DC47C53" wp14:editId="05E250AD">
            <wp:extent cx="5731510" cy="3413760"/>
            <wp:effectExtent l="0" t="0" r="0" b="2540"/>
            <wp:docPr id="5" name="Picture 5" descr="A blue and red d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ue and red do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A198" w14:textId="3859DF39" w:rsidR="003E3A35" w:rsidRDefault="006F6D1A" w:rsidP="00FC4964">
      <w:pPr>
        <w:rPr>
          <w:color w:val="000000" w:themeColor="text1"/>
        </w:rPr>
      </w:pPr>
      <w:r w:rsidRPr="006F6D1A">
        <w:rPr>
          <w:i/>
          <w:iCs/>
          <w:color w:val="000000" w:themeColor="text1"/>
        </w:rPr>
        <w:t>Note.</w:t>
      </w:r>
      <w:r>
        <w:rPr>
          <w:color w:val="000000" w:themeColor="text1"/>
        </w:rPr>
        <w:t xml:space="preserve"> Contents</w:t>
      </w:r>
    </w:p>
    <w:p w14:paraId="12D285B3" w14:textId="72E96DBA" w:rsidR="003E3A35" w:rsidRDefault="003E3A35" w:rsidP="007128A9">
      <w:pPr>
        <w:rPr>
          <w:color w:val="000000" w:themeColor="text1"/>
        </w:rPr>
      </w:pPr>
    </w:p>
    <w:sectPr w:rsidR="003E3A35" w:rsidSect="00FC4964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35FF8" w14:textId="77777777" w:rsidR="00384B39" w:rsidRDefault="00384B39">
      <w:r>
        <w:separator/>
      </w:r>
    </w:p>
  </w:endnote>
  <w:endnote w:type="continuationSeparator" w:id="0">
    <w:p w14:paraId="048A4416" w14:textId="77777777" w:rsidR="00384B39" w:rsidRDefault="00384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67545" w14:textId="77777777" w:rsidR="00384B39" w:rsidRDefault="00384B39">
      <w:r>
        <w:separator/>
      </w:r>
    </w:p>
  </w:footnote>
  <w:footnote w:type="continuationSeparator" w:id="0">
    <w:p w14:paraId="10A79946" w14:textId="77777777" w:rsidR="00384B39" w:rsidRDefault="00384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8E820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0"/>
    <w:multiLevelType w:val="singleLevel"/>
    <w:tmpl w:val="753C23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1A8A4428"/>
    <w:multiLevelType w:val="hybridMultilevel"/>
    <w:tmpl w:val="DF020A30"/>
    <w:lvl w:ilvl="0" w:tplc="A888F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12126"/>
    <w:multiLevelType w:val="multilevel"/>
    <w:tmpl w:val="DF020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094486">
    <w:abstractNumId w:val="1"/>
  </w:num>
  <w:num w:numId="2" w16cid:durableId="1083601703">
    <w:abstractNumId w:val="0"/>
  </w:num>
  <w:num w:numId="3" w16cid:durableId="13382727">
    <w:abstractNumId w:val="2"/>
  </w:num>
  <w:num w:numId="4" w16cid:durableId="837382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5A09"/>
    <w:rsid w:val="00001F57"/>
    <w:rsid w:val="00012356"/>
    <w:rsid w:val="000150E1"/>
    <w:rsid w:val="00016524"/>
    <w:rsid w:val="00017D8D"/>
    <w:rsid w:val="00020AC8"/>
    <w:rsid w:val="00020D95"/>
    <w:rsid w:val="0002192C"/>
    <w:rsid w:val="0002770B"/>
    <w:rsid w:val="000277E8"/>
    <w:rsid w:val="00030662"/>
    <w:rsid w:val="00032029"/>
    <w:rsid w:val="000341DA"/>
    <w:rsid w:val="000410EA"/>
    <w:rsid w:val="0004791E"/>
    <w:rsid w:val="00052C7B"/>
    <w:rsid w:val="00060E0E"/>
    <w:rsid w:val="00063AB2"/>
    <w:rsid w:val="00074EF1"/>
    <w:rsid w:val="00076222"/>
    <w:rsid w:val="00077BB9"/>
    <w:rsid w:val="0008170D"/>
    <w:rsid w:val="00092020"/>
    <w:rsid w:val="000B2EE8"/>
    <w:rsid w:val="000B688F"/>
    <w:rsid w:val="000C1083"/>
    <w:rsid w:val="000C1975"/>
    <w:rsid w:val="000C7F87"/>
    <w:rsid w:val="000D133B"/>
    <w:rsid w:val="000D3C43"/>
    <w:rsid w:val="000E1BFC"/>
    <w:rsid w:val="000E1F19"/>
    <w:rsid w:val="000F0C26"/>
    <w:rsid w:val="000F72A1"/>
    <w:rsid w:val="000F73F4"/>
    <w:rsid w:val="000F749F"/>
    <w:rsid w:val="000F7E6D"/>
    <w:rsid w:val="001011FF"/>
    <w:rsid w:val="0010370D"/>
    <w:rsid w:val="00106974"/>
    <w:rsid w:val="00110F7A"/>
    <w:rsid w:val="0011496E"/>
    <w:rsid w:val="00122501"/>
    <w:rsid w:val="0012534D"/>
    <w:rsid w:val="00125577"/>
    <w:rsid w:val="00130A67"/>
    <w:rsid w:val="00131143"/>
    <w:rsid w:val="00131594"/>
    <w:rsid w:val="00132D17"/>
    <w:rsid w:val="0013302B"/>
    <w:rsid w:val="0013429C"/>
    <w:rsid w:val="00135571"/>
    <w:rsid w:val="00142A8A"/>
    <w:rsid w:val="00143AAA"/>
    <w:rsid w:val="001458C0"/>
    <w:rsid w:val="00145E80"/>
    <w:rsid w:val="00146261"/>
    <w:rsid w:val="001468AB"/>
    <w:rsid w:val="00163716"/>
    <w:rsid w:val="00173D54"/>
    <w:rsid w:val="00174BBD"/>
    <w:rsid w:val="001756D3"/>
    <w:rsid w:val="00176186"/>
    <w:rsid w:val="00180C7F"/>
    <w:rsid w:val="00182487"/>
    <w:rsid w:val="00191160"/>
    <w:rsid w:val="00195D69"/>
    <w:rsid w:val="00195EB0"/>
    <w:rsid w:val="00196502"/>
    <w:rsid w:val="001A1063"/>
    <w:rsid w:val="001A3776"/>
    <w:rsid w:val="001A6028"/>
    <w:rsid w:val="001B01CB"/>
    <w:rsid w:val="001B1B29"/>
    <w:rsid w:val="001B257F"/>
    <w:rsid w:val="001C288A"/>
    <w:rsid w:val="001C3783"/>
    <w:rsid w:val="001C6917"/>
    <w:rsid w:val="001D0B86"/>
    <w:rsid w:val="001D596F"/>
    <w:rsid w:val="001D6C99"/>
    <w:rsid w:val="001D7380"/>
    <w:rsid w:val="001E2CC3"/>
    <w:rsid w:val="001E4010"/>
    <w:rsid w:val="001E6B65"/>
    <w:rsid w:val="001E7F39"/>
    <w:rsid w:val="001F22B0"/>
    <w:rsid w:val="001F2851"/>
    <w:rsid w:val="001F3A10"/>
    <w:rsid w:val="001F3A7A"/>
    <w:rsid w:val="001F6403"/>
    <w:rsid w:val="001F6548"/>
    <w:rsid w:val="00203B23"/>
    <w:rsid w:val="00203F9B"/>
    <w:rsid w:val="002057CC"/>
    <w:rsid w:val="002118A9"/>
    <w:rsid w:val="00212CFF"/>
    <w:rsid w:val="00214FED"/>
    <w:rsid w:val="00225795"/>
    <w:rsid w:val="00227DE6"/>
    <w:rsid w:val="00232805"/>
    <w:rsid w:val="0023305E"/>
    <w:rsid w:val="00236525"/>
    <w:rsid w:val="00240360"/>
    <w:rsid w:val="00245342"/>
    <w:rsid w:val="0024796E"/>
    <w:rsid w:val="00250E85"/>
    <w:rsid w:val="00253527"/>
    <w:rsid w:val="002616EB"/>
    <w:rsid w:val="002625ED"/>
    <w:rsid w:val="00264941"/>
    <w:rsid w:val="00270251"/>
    <w:rsid w:val="00272273"/>
    <w:rsid w:val="00273D90"/>
    <w:rsid w:val="0028400B"/>
    <w:rsid w:val="0028716C"/>
    <w:rsid w:val="0029134E"/>
    <w:rsid w:val="002924C1"/>
    <w:rsid w:val="00295ED7"/>
    <w:rsid w:val="002A110A"/>
    <w:rsid w:val="002A431D"/>
    <w:rsid w:val="002A6D24"/>
    <w:rsid w:val="002A6DA7"/>
    <w:rsid w:val="002B59AE"/>
    <w:rsid w:val="002C7FC6"/>
    <w:rsid w:val="002D4125"/>
    <w:rsid w:val="002D6655"/>
    <w:rsid w:val="002D7413"/>
    <w:rsid w:val="002E14E8"/>
    <w:rsid w:val="002E5F1C"/>
    <w:rsid w:val="002E734C"/>
    <w:rsid w:val="002F2F33"/>
    <w:rsid w:val="00301402"/>
    <w:rsid w:val="0030333B"/>
    <w:rsid w:val="00304855"/>
    <w:rsid w:val="003049E8"/>
    <w:rsid w:val="0031050E"/>
    <w:rsid w:val="00311AF5"/>
    <w:rsid w:val="003128C9"/>
    <w:rsid w:val="003153DD"/>
    <w:rsid w:val="0032173B"/>
    <w:rsid w:val="00324906"/>
    <w:rsid w:val="00326176"/>
    <w:rsid w:val="00335453"/>
    <w:rsid w:val="00335D13"/>
    <w:rsid w:val="00337883"/>
    <w:rsid w:val="0035569F"/>
    <w:rsid w:val="003558F1"/>
    <w:rsid w:val="00356B39"/>
    <w:rsid w:val="00357191"/>
    <w:rsid w:val="0036051E"/>
    <w:rsid w:val="0036259B"/>
    <w:rsid w:val="0037280C"/>
    <w:rsid w:val="0037354B"/>
    <w:rsid w:val="00380D95"/>
    <w:rsid w:val="00380E06"/>
    <w:rsid w:val="00384B39"/>
    <w:rsid w:val="0039064E"/>
    <w:rsid w:val="00395611"/>
    <w:rsid w:val="003976EA"/>
    <w:rsid w:val="003A6F9D"/>
    <w:rsid w:val="003B2EBE"/>
    <w:rsid w:val="003B4E52"/>
    <w:rsid w:val="003B77D9"/>
    <w:rsid w:val="003C3DD9"/>
    <w:rsid w:val="003C4808"/>
    <w:rsid w:val="003D59A9"/>
    <w:rsid w:val="003D78FB"/>
    <w:rsid w:val="003E045F"/>
    <w:rsid w:val="003E2B0B"/>
    <w:rsid w:val="003E3A35"/>
    <w:rsid w:val="003E6AF7"/>
    <w:rsid w:val="003F3460"/>
    <w:rsid w:val="003F45A7"/>
    <w:rsid w:val="003F6CE5"/>
    <w:rsid w:val="00400827"/>
    <w:rsid w:val="00403BEE"/>
    <w:rsid w:val="00410B80"/>
    <w:rsid w:val="00417D74"/>
    <w:rsid w:val="00426185"/>
    <w:rsid w:val="004329A4"/>
    <w:rsid w:val="00434381"/>
    <w:rsid w:val="00434966"/>
    <w:rsid w:val="00441635"/>
    <w:rsid w:val="00441C74"/>
    <w:rsid w:val="00452FDD"/>
    <w:rsid w:val="004541E5"/>
    <w:rsid w:val="00454D2C"/>
    <w:rsid w:val="00457337"/>
    <w:rsid w:val="00463AA3"/>
    <w:rsid w:val="00463BD5"/>
    <w:rsid w:val="004713F1"/>
    <w:rsid w:val="00472BF9"/>
    <w:rsid w:val="004731E6"/>
    <w:rsid w:val="004739AB"/>
    <w:rsid w:val="004765D6"/>
    <w:rsid w:val="00481C94"/>
    <w:rsid w:val="004859BD"/>
    <w:rsid w:val="00486CD7"/>
    <w:rsid w:val="00487104"/>
    <w:rsid w:val="004945ED"/>
    <w:rsid w:val="00494EEB"/>
    <w:rsid w:val="004B2F32"/>
    <w:rsid w:val="004B736F"/>
    <w:rsid w:val="004B7BC9"/>
    <w:rsid w:val="004C0635"/>
    <w:rsid w:val="004D268F"/>
    <w:rsid w:val="004D29AB"/>
    <w:rsid w:val="004D670F"/>
    <w:rsid w:val="004E0CD1"/>
    <w:rsid w:val="004E278C"/>
    <w:rsid w:val="004E6B77"/>
    <w:rsid w:val="004F1739"/>
    <w:rsid w:val="004F264D"/>
    <w:rsid w:val="00502390"/>
    <w:rsid w:val="00505213"/>
    <w:rsid w:val="0050539C"/>
    <w:rsid w:val="005128CF"/>
    <w:rsid w:val="005130C7"/>
    <w:rsid w:val="005158FF"/>
    <w:rsid w:val="005259B1"/>
    <w:rsid w:val="005259F6"/>
    <w:rsid w:val="00526840"/>
    <w:rsid w:val="00533760"/>
    <w:rsid w:val="00534552"/>
    <w:rsid w:val="00535D2F"/>
    <w:rsid w:val="00536441"/>
    <w:rsid w:val="00541066"/>
    <w:rsid w:val="00543694"/>
    <w:rsid w:val="00547622"/>
    <w:rsid w:val="00551371"/>
    <w:rsid w:val="00552854"/>
    <w:rsid w:val="00552CBE"/>
    <w:rsid w:val="00552CE9"/>
    <w:rsid w:val="00562C73"/>
    <w:rsid w:val="005709B4"/>
    <w:rsid w:val="00571E7C"/>
    <w:rsid w:val="005740CE"/>
    <w:rsid w:val="005810B3"/>
    <w:rsid w:val="005819FC"/>
    <w:rsid w:val="0058495B"/>
    <w:rsid w:val="005A0AD0"/>
    <w:rsid w:val="005A0CD4"/>
    <w:rsid w:val="005A1D8A"/>
    <w:rsid w:val="005B25A9"/>
    <w:rsid w:val="005B27EE"/>
    <w:rsid w:val="005B68A7"/>
    <w:rsid w:val="005B6CA9"/>
    <w:rsid w:val="005B786A"/>
    <w:rsid w:val="005C0B07"/>
    <w:rsid w:val="005C0F45"/>
    <w:rsid w:val="005C3A33"/>
    <w:rsid w:val="005C6B2B"/>
    <w:rsid w:val="005C7CF0"/>
    <w:rsid w:val="005D53D4"/>
    <w:rsid w:val="005D6179"/>
    <w:rsid w:val="005E306A"/>
    <w:rsid w:val="005E3086"/>
    <w:rsid w:val="005F1DC3"/>
    <w:rsid w:val="005F577C"/>
    <w:rsid w:val="00614079"/>
    <w:rsid w:val="00614120"/>
    <w:rsid w:val="00617F63"/>
    <w:rsid w:val="00637F4F"/>
    <w:rsid w:val="006437E4"/>
    <w:rsid w:val="0064424B"/>
    <w:rsid w:val="00644806"/>
    <w:rsid w:val="00646142"/>
    <w:rsid w:val="00654E7F"/>
    <w:rsid w:val="006600C1"/>
    <w:rsid w:val="006619D6"/>
    <w:rsid w:val="00681F6E"/>
    <w:rsid w:val="00682145"/>
    <w:rsid w:val="006840D1"/>
    <w:rsid w:val="00684725"/>
    <w:rsid w:val="00686073"/>
    <w:rsid w:val="006875F0"/>
    <w:rsid w:val="00691946"/>
    <w:rsid w:val="00691B8F"/>
    <w:rsid w:val="00693A93"/>
    <w:rsid w:val="006A130C"/>
    <w:rsid w:val="006A1968"/>
    <w:rsid w:val="006A5CF5"/>
    <w:rsid w:val="006B6204"/>
    <w:rsid w:val="006C150D"/>
    <w:rsid w:val="006C3072"/>
    <w:rsid w:val="006D04A7"/>
    <w:rsid w:val="006F6D1A"/>
    <w:rsid w:val="00700C8A"/>
    <w:rsid w:val="00703F54"/>
    <w:rsid w:val="00705A09"/>
    <w:rsid w:val="00705A7A"/>
    <w:rsid w:val="00706640"/>
    <w:rsid w:val="00707E4B"/>
    <w:rsid w:val="00710FD9"/>
    <w:rsid w:val="007128A9"/>
    <w:rsid w:val="007215F8"/>
    <w:rsid w:val="0072464F"/>
    <w:rsid w:val="007336D5"/>
    <w:rsid w:val="007373B0"/>
    <w:rsid w:val="007464D4"/>
    <w:rsid w:val="00747BE3"/>
    <w:rsid w:val="00750986"/>
    <w:rsid w:val="0075119B"/>
    <w:rsid w:val="00752CD4"/>
    <w:rsid w:val="007539F3"/>
    <w:rsid w:val="00755335"/>
    <w:rsid w:val="00755D13"/>
    <w:rsid w:val="007564F6"/>
    <w:rsid w:val="00763C04"/>
    <w:rsid w:val="00764090"/>
    <w:rsid w:val="00764157"/>
    <w:rsid w:val="007718B0"/>
    <w:rsid w:val="007737BD"/>
    <w:rsid w:val="00781B23"/>
    <w:rsid w:val="00782199"/>
    <w:rsid w:val="007832B1"/>
    <w:rsid w:val="007838B4"/>
    <w:rsid w:val="00786536"/>
    <w:rsid w:val="00794E23"/>
    <w:rsid w:val="007A2A9B"/>
    <w:rsid w:val="007A6705"/>
    <w:rsid w:val="007B3561"/>
    <w:rsid w:val="007C3107"/>
    <w:rsid w:val="007C4223"/>
    <w:rsid w:val="007C62AE"/>
    <w:rsid w:val="007D305B"/>
    <w:rsid w:val="007D3FC0"/>
    <w:rsid w:val="007D7FAE"/>
    <w:rsid w:val="007E069E"/>
    <w:rsid w:val="007E3E2C"/>
    <w:rsid w:val="007E4F63"/>
    <w:rsid w:val="007E54DA"/>
    <w:rsid w:val="007E72D7"/>
    <w:rsid w:val="007F2323"/>
    <w:rsid w:val="00800BFD"/>
    <w:rsid w:val="00802222"/>
    <w:rsid w:val="00806B0F"/>
    <w:rsid w:val="00810323"/>
    <w:rsid w:val="008129BF"/>
    <w:rsid w:val="00813C78"/>
    <w:rsid w:val="008170BE"/>
    <w:rsid w:val="00835EBD"/>
    <w:rsid w:val="00837FBC"/>
    <w:rsid w:val="008403D8"/>
    <w:rsid w:val="008410E4"/>
    <w:rsid w:val="00841F45"/>
    <w:rsid w:val="0086121F"/>
    <w:rsid w:val="00861D9D"/>
    <w:rsid w:val="00863F50"/>
    <w:rsid w:val="00867A91"/>
    <w:rsid w:val="00872312"/>
    <w:rsid w:val="00880CBA"/>
    <w:rsid w:val="008840C1"/>
    <w:rsid w:val="00895C69"/>
    <w:rsid w:val="008B3F03"/>
    <w:rsid w:val="008B5A44"/>
    <w:rsid w:val="008B5D9E"/>
    <w:rsid w:val="008C606E"/>
    <w:rsid w:val="008D42DF"/>
    <w:rsid w:val="008E7DE3"/>
    <w:rsid w:val="008F1811"/>
    <w:rsid w:val="008F3DAF"/>
    <w:rsid w:val="008F7768"/>
    <w:rsid w:val="0090358B"/>
    <w:rsid w:val="009149DB"/>
    <w:rsid w:val="00916B4D"/>
    <w:rsid w:val="009321DF"/>
    <w:rsid w:val="0093238D"/>
    <w:rsid w:val="00935B9B"/>
    <w:rsid w:val="00936F5B"/>
    <w:rsid w:val="009400F7"/>
    <w:rsid w:val="009539C1"/>
    <w:rsid w:val="00953BD8"/>
    <w:rsid w:val="0096162A"/>
    <w:rsid w:val="0096690A"/>
    <w:rsid w:val="00966A38"/>
    <w:rsid w:val="009708E6"/>
    <w:rsid w:val="00972A72"/>
    <w:rsid w:val="00976D7B"/>
    <w:rsid w:val="00980CB5"/>
    <w:rsid w:val="009812A1"/>
    <w:rsid w:val="00981860"/>
    <w:rsid w:val="00985656"/>
    <w:rsid w:val="00987D7A"/>
    <w:rsid w:val="00990611"/>
    <w:rsid w:val="00990922"/>
    <w:rsid w:val="009A6021"/>
    <w:rsid w:val="009C0342"/>
    <w:rsid w:val="009C2109"/>
    <w:rsid w:val="009C2EFE"/>
    <w:rsid w:val="009C43FF"/>
    <w:rsid w:val="009C4A0A"/>
    <w:rsid w:val="009D356B"/>
    <w:rsid w:val="009D3C1B"/>
    <w:rsid w:val="009E180D"/>
    <w:rsid w:val="009F01EB"/>
    <w:rsid w:val="009F1D6A"/>
    <w:rsid w:val="009F4B09"/>
    <w:rsid w:val="009F5013"/>
    <w:rsid w:val="009F5E2E"/>
    <w:rsid w:val="00A00182"/>
    <w:rsid w:val="00A019B4"/>
    <w:rsid w:val="00A102F6"/>
    <w:rsid w:val="00A223EA"/>
    <w:rsid w:val="00A230FA"/>
    <w:rsid w:val="00A27B24"/>
    <w:rsid w:val="00A3191B"/>
    <w:rsid w:val="00A32FEA"/>
    <w:rsid w:val="00A33BAB"/>
    <w:rsid w:val="00A35EAF"/>
    <w:rsid w:val="00A570F2"/>
    <w:rsid w:val="00A64F12"/>
    <w:rsid w:val="00A70E09"/>
    <w:rsid w:val="00A71E42"/>
    <w:rsid w:val="00A72AD9"/>
    <w:rsid w:val="00A77475"/>
    <w:rsid w:val="00A80843"/>
    <w:rsid w:val="00A80ECA"/>
    <w:rsid w:val="00A8590E"/>
    <w:rsid w:val="00A86730"/>
    <w:rsid w:val="00A915C7"/>
    <w:rsid w:val="00A92C8C"/>
    <w:rsid w:val="00AA2747"/>
    <w:rsid w:val="00AA3DB1"/>
    <w:rsid w:val="00AB000F"/>
    <w:rsid w:val="00AB0947"/>
    <w:rsid w:val="00AB4392"/>
    <w:rsid w:val="00AB6F3F"/>
    <w:rsid w:val="00AC3CD6"/>
    <w:rsid w:val="00AC5863"/>
    <w:rsid w:val="00AD2787"/>
    <w:rsid w:val="00AF3949"/>
    <w:rsid w:val="00B02F03"/>
    <w:rsid w:val="00B031BA"/>
    <w:rsid w:val="00B04BCB"/>
    <w:rsid w:val="00B2022C"/>
    <w:rsid w:val="00B21991"/>
    <w:rsid w:val="00B26BAF"/>
    <w:rsid w:val="00B36E20"/>
    <w:rsid w:val="00B40058"/>
    <w:rsid w:val="00B40CF4"/>
    <w:rsid w:val="00B47023"/>
    <w:rsid w:val="00B506D5"/>
    <w:rsid w:val="00B53766"/>
    <w:rsid w:val="00B540AC"/>
    <w:rsid w:val="00B54384"/>
    <w:rsid w:val="00B55EB3"/>
    <w:rsid w:val="00B57ABE"/>
    <w:rsid w:val="00B66FAD"/>
    <w:rsid w:val="00B6736F"/>
    <w:rsid w:val="00B74BE7"/>
    <w:rsid w:val="00B76FB4"/>
    <w:rsid w:val="00B94BAE"/>
    <w:rsid w:val="00BA3471"/>
    <w:rsid w:val="00BA3D70"/>
    <w:rsid w:val="00BB0A9C"/>
    <w:rsid w:val="00BB13BA"/>
    <w:rsid w:val="00BB4592"/>
    <w:rsid w:val="00BB5855"/>
    <w:rsid w:val="00BB6820"/>
    <w:rsid w:val="00BE00B3"/>
    <w:rsid w:val="00BE1F7A"/>
    <w:rsid w:val="00BE5DCD"/>
    <w:rsid w:val="00C06AFC"/>
    <w:rsid w:val="00C10E73"/>
    <w:rsid w:val="00C23B19"/>
    <w:rsid w:val="00C2406D"/>
    <w:rsid w:val="00C26149"/>
    <w:rsid w:val="00C31FD4"/>
    <w:rsid w:val="00C3581F"/>
    <w:rsid w:val="00C35B06"/>
    <w:rsid w:val="00C3737A"/>
    <w:rsid w:val="00C45BA0"/>
    <w:rsid w:val="00C507A5"/>
    <w:rsid w:val="00C53565"/>
    <w:rsid w:val="00C55F0F"/>
    <w:rsid w:val="00C600C2"/>
    <w:rsid w:val="00C666E4"/>
    <w:rsid w:val="00C66B27"/>
    <w:rsid w:val="00C7146A"/>
    <w:rsid w:val="00C722E8"/>
    <w:rsid w:val="00C73D6C"/>
    <w:rsid w:val="00C83CA1"/>
    <w:rsid w:val="00C8545D"/>
    <w:rsid w:val="00C87A81"/>
    <w:rsid w:val="00C92E04"/>
    <w:rsid w:val="00C940E3"/>
    <w:rsid w:val="00C9540B"/>
    <w:rsid w:val="00C95700"/>
    <w:rsid w:val="00CA7C8B"/>
    <w:rsid w:val="00CB2680"/>
    <w:rsid w:val="00CB7263"/>
    <w:rsid w:val="00CB7D3E"/>
    <w:rsid w:val="00CC5819"/>
    <w:rsid w:val="00CD1E9C"/>
    <w:rsid w:val="00CE0500"/>
    <w:rsid w:val="00D00680"/>
    <w:rsid w:val="00D02438"/>
    <w:rsid w:val="00D05BBC"/>
    <w:rsid w:val="00D0636F"/>
    <w:rsid w:val="00D113E7"/>
    <w:rsid w:val="00D1458B"/>
    <w:rsid w:val="00D26AAB"/>
    <w:rsid w:val="00D26BA4"/>
    <w:rsid w:val="00D27A82"/>
    <w:rsid w:val="00D3278D"/>
    <w:rsid w:val="00D33B32"/>
    <w:rsid w:val="00D34998"/>
    <w:rsid w:val="00D35AD2"/>
    <w:rsid w:val="00D41DA6"/>
    <w:rsid w:val="00D50B38"/>
    <w:rsid w:val="00D53CE9"/>
    <w:rsid w:val="00D54DB2"/>
    <w:rsid w:val="00D56D5F"/>
    <w:rsid w:val="00D75844"/>
    <w:rsid w:val="00D76FB2"/>
    <w:rsid w:val="00D809CC"/>
    <w:rsid w:val="00D82153"/>
    <w:rsid w:val="00D83A65"/>
    <w:rsid w:val="00D8424A"/>
    <w:rsid w:val="00D85B0F"/>
    <w:rsid w:val="00D9038D"/>
    <w:rsid w:val="00D96049"/>
    <w:rsid w:val="00DA392E"/>
    <w:rsid w:val="00DB3607"/>
    <w:rsid w:val="00DB5E9B"/>
    <w:rsid w:val="00DB6865"/>
    <w:rsid w:val="00DD1C7F"/>
    <w:rsid w:val="00DD2725"/>
    <w:rsid w:val="00DE52C1"/>
    <w:rsid w:val="00DF1D0F"/>
    <w:rsid w:val="00DF1FB1"/>
    <w:rsid w:val="00DF6585"/>
    <w:rsid w:val="00E07D45"/>
    <w:rsid w:val="00E10014"/>
    <w:rsid w:val="00E10E0E"/>
    <w:rsid w:val="00E11B8F"/>
    <w:rsid w:val="00E13505"/>
    <w:rsid w:val="00E1404F"/>
    <w:rsid w:val="00E1463E"/>
    <w:rsid w:val="00E15580"/>
    <w:rsid w:val="00E2125D"/>
    <w:rsid w:val="00E23FA6"/>
    <w:rsid w:val="00E35ADE"/>
    <w:rsid w:val="00E430DA"/>
    <w:rsid w:val="00E43829"/>
    <w:rsid w:val="00E471DA"/>
    <w:rsid w:val="00E53678"/>
    <w:rsid w:val="00E560DC"/>
    <w:rsid w:val="00E62C30"/>
    <w:rsid w:val="00E713EA"/>
    <w:rsid w:val="00E74C25"/>
    <w:rsid w:val="00E75AB3"/>
    <w:rsid w:val="00E87587"/>
    <w:rsid w:val="00E8768E"/>
    <w:rsid w:val="00E90661"/>
    <w:rsid w:val="00E939D7"/>
    <w:rsid w:val="00E97131"/>
    <w:rsid w:val="00EA30B1"/>
    <w:rsid w:val="00EA5CA1"/>
    <w:rsid w:val="00EA6D72"/>
    <w:rsid w:val="00EB2390"/>
    <w:rsid w:val="00EB6E2B"/>
    <w:rsid w:val="00EC0314"/>
    <w:rsid w:val="00EC7CDC"/>
    <w:rsid w:val="00ED1AFD"/>
    <w:rsid w:val="00ED62AF"/>
    <w:rsid w:val="00EE4F16"/>
    <w:rsid w:val="00EE55A6"/>
    <w:rsid w:val="00EF6488"/>
    <w:rsid w:val="00F02FE6"/>
    <w:rsid w:val="00F053A6"/>
    <w:rsid w:val="00F06E4E"/>
    <w:rsid w:val="00F15C69"/>
    <w:rsid w:val="00F17104"/>
    <w:rsid w:val="00F2182A"/>
    <w:rsid w:val="00F26346"/>
    <w:rsid w:val="00F2777F"/>
    <w:rsid w:val="00F325EB"/>
    <w:rsid w:val="00F32945"/>
    <w:rsid w:val="00F34F6E"/>
    <w:rsid w:val="00F411F1"/>
    <w:rsid w:val="00F4173F"/>
    <w:rsid w:val="00F42571"/>
    <w:rsid w:val="00F42D10"/>
    <w:rsid w:val="00F539E3"/>
    <w:rsid w:val="00F54B18"/>
    <w:rsid w:val="00F6062D"/>
    <w:rsid w:val="00F75CB7"/>
    <w:rsid w:val="00F77A76"/>
    <w:rsid w:val="00F83D83"/>
    <w:rsid w:val="00F84658"/>
    <w:rsid w:val="00F918F5"/>
    <w:rsid w:val="00F96296"/>
    <w:rsid w:val="00F96958"/>
    <w:rsid w:val="00F97F19"/>
    <w:rsid w:val="00FA0C71"/>
    <w:rsid w:val="00FA1DCF"/>
    <w:rsid w:val="00FA3468"/>
    <w:rsid w:val="00FA36BC"/>
    <w:rsid w:val="00FB5A27"/>
    <w:rsid w:val="00FB6594"/>
    <w:rsid w:val="00FC4964"/>
    <w:rsid w:val="00FC733B"/>
    <w:rsid w:val="00FC7ABC"/>
    <w:rsid w:val="00FD092F"/>
    <w:rsid w:val="00FD1B0A"/>
    <w:rsid w:val="00FE0032"/>
    <w:rsid w:val="00FE1323"/>
    <w:rsid w:val="00FE1CE4"/>
    <w:rsid w:val="00FE2CFE"/>
    <w:rsid w:val="00FE6485"/>
    <w:rsid w:val="00FE6B52"/>
    <w:rsid w:val="00FF2C69"/>
    <w:rsid w:val="00FF4224"/>
    <w:rsid w:val="00FF58DE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2A68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0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47BE3"/>
    <w:pPr>
      <w:suppressAutoHyphens/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47BE3"/>
    <w:pPr>
      <w:keepNext/>
      <w:keepLines/>
      <w:jc w:val="center"/>
      <w:outlineLvl w:val="0"/>
    </w:pPr>
    <w:rPr>
      <w:rFonts w:cs="Arial"/>
      <w:bCs/>
      <w:szCs w:val="32"/>
    </w:rPr>
  </w:style>
  <w:style w:type="paragraph" w:styleId="Heading2">
    <w:name w:val="heading 2"/>
    <w:basedOn w:val="Normal"/>
    <w:next w:val="BodyText"/>
    <w:qFormat/>
    <w:rsid w:val="00747BE3"/>
    <w:pPr>
      <w:keepNext/>
      <w:keepLines/>
      <w:jc w:val="center"/>
      <w:outlineLvl w:val="1"/>
    </w:pPr>
    <w:rPr>
      <w:rFonts w:cs="Arial"/>
      <w:bCs/>
      <w:i/>
      <w:iCs/>
      <w:szCs w:val="28"/>
    </w:rPr>
  </w:style>
  <w:style w:type="paragraph" w:styleId="Heading3">
    <w:name w:val="heading 3"/>
    <w:basedOn w:val="Normal"/>
    <w:next w:val="BodyText"/>
    <w:qFormat/>
    <w:rsid w:val="00747BE3"/>
    <w:pPr>
      <w:keepNext/>
      <w:keepLines/>
      <w:outlineLvl w:val="2"/>
    </w:pPr>
    <w:rPr>
      <w:rFonts w:cs="Arial"/>
      <w:bCs/>
      <w:i/>
      <w:szCs w:val="26"/>
    </w:rPr>
  </w:style>
  <w:style w:type="paragraph" w:styleId="Heading4">
    <w:name w:val="heading 4"/>
    <w:basedOn w:val="BodyText"/>
    <w:next w:val="BodyText"/>
    <w:qFormat/>
    <w:rsid w:val="00250E85"/>
    <w:pPr>
      <w:outlineLvl w:val="3"/>
    </w:pPr>
    <w:rPr>
      <w:b/>
      <w:i/>
      <w:iCs/>
    </w:rPr>
  </w:style>
  <w:style w:type="paragraph" w:styleId="Heading5">
    <w:name w:val="heading 5"/>
    <w:basedOn w:val="Normal"/>
    <w:next w:val="Heading1"/>
    <w:qFormat/>
    <w:rsid w:val="00747BE3"/>
    <w:pPr>
      <w:keepNext/>
      <w:keepLines/>
      <w:jc w:val="center"/>
      <w:outlineLvl w:val="4"/>
    </w:pPr>
    <w:rPr>
      <w:bCs/>
      <w:iCs/>
      <w:caps/>
      <w:szCs w:val="26"/>
    </w:rPr>
  </w:style>
  <w:style w:type="paragraph" w:styleId="Heading9">
    <w:name w:val="heading 9"/>
    <w:basedOn w:val="Normal"/>
    <w:next w:val="Normal"/>
    <w:qFormat/>
    <w:rsid w:val="00747BE3"/>
    <w:pPr>
      <w:keepNext/>
      <w:keepLines/>
      <w:pageBreakBefore/>
      <w:suppressAutoHyphens w:val="0"/>
      <w:jc w:val="center"/>
      <w:outlineLvl w:val="8"/>
    </w:pPr>
    <w:rPr>
      <w:rFonts w:cs="Arial"/>
      <w:cap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7BE3"/>
    <w:pPr>
      <w:tabs>
        <w:tab w:val="right" w:pos="8640"/>
        <w:tab w:val="right" w:pos="9360"/>
      </w:tabs>
    </w:pPr>
  </w:style>
  <w:style w:type="character" w:styleId="HTMLKeyboard">
    <w:name w:val="HTML Keyboard"/>
    <w:basedOn w:val="DefaultParagraphFont"/>
    <w:rsid w:val="00747BE3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747BE3"/>
  </w:style>
  <w:style w:type="character" w:styleId="LineNumber">
    <w:name w:val="line number"/>
    <w:basedOn w:val="DefaultParagraphFont"/>
    <w:rsid w:val="00781B23"/>
  </w:style>
  <w:style w:type="paragraph" w:styleId="Footer">
    <w:name w:val="footer"/>
    <w:basedOn w:val="Normal"/>
    <w:rsid w:val="00747BE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47BE3"/>
    <w:pPr>
      <w:ind w:firstLine="720"/>
    </w:pPr>
  </w:style>
  <w:style w:type="paragraph" w:styleId="Caption">
    <w:name w:val="caption"/>
    <w:basedOn w:val="Normal"/>
    <w:next w:val="Normal"/>
    <w:qFormat/>
    <w:rsid w:val="00747BE3"/>
    <w:pPr>
      <w:keepLines/>
      <w:suppressAutoHyphens w:val="0"/>
    </w:pPr>
    <w:rPr>
      <w:bCs/>
      <w:i/>
      <w:szCs w:val="20"/>
    </w:rPr>
  </w:style>
  <w:style w:type="paragraph" w:styleId="Title">
    <w:name w:val="Title"/>
    <w:basedOn w:val="Normal"/>
    <w:qFormat/>
    <w:rsid w:val="00747BE3"/>
    <w:pPr>
      <w:spacing w:before="3200"/>
      <w:ind w:left="1440" w:right="1440"/>
      <w:jc w:val="center"/>
      <w:outlineLvl w:val="0"/>
    </w:pPr>
    <w:rPr>
      <w:rFonts w:cs="Arial"/>
      <w:bCs/>
      <w:kern w:val="28"/>
      <w:szCs w:val="32"/>
    </w:rPr>
  </w:style>
  <w:style w:type="paragraph" w:customStyle="1" w:styleId="AuthorList">
    <w:name w:val="Author List"/>
    <w:basedOn w:val="Normal"/>
    <w:rsid w:val="00747BE3"/>
    <w:pPr>
      <w:keepLines/>
      <w:jc w:val="center"/>
    </w:pPr>
  </w:style>
  <w:style w:type="paragraph" w:customStyle="1" w:styleId="AbstractText">
    <w:name w:val="Abstract Text"/>
    <w:basedOn w:val="Normal"/>
    <w:rsid w:val="00747BE3"/>
  </w:style>
  <w:style w:type="paragraph" w:customStyle="1" w:styleId="TableHeading">
    <w:name w:val="Table Heading"/>
    <w:basedOn w:val="Normal"/>
    <w:next w:val="Normal"/>
    <w:rsid w:val="00747BE3"/>
    <w:pPr>
      <w:keepNext/>
      <w:keepLines/>
    </w:pPr>
    <w:rPr>
      <w:i/>
    </w:rPr>
  </w:style>
  <w:style w:type="paragraph" w:customStyle="1" w:styleId="TableNumber">
    <w:name w:val="Table Number"/>
    <w:basedOn w:val="Normal"/>
    <w:next w:val="TableHeading"/>
    <w:rsid w:val="00747BE3"/>
    <w:pPr>
      <w:keepNext/>
      <w:keepLines/>
    </w:pPr>
  </w:style>
  <w:style w:type="paragraph" w:customStyle="1" w:styleId="References">
    <w:name w:val="References"/>
    <w:basedOn w:val="Normal"/>
    <w:rsid w:val="00747BE3"/>
    <w:pPr>
      <w:ind w:left="720" w:hanging="720"/>
    </w:pPr>
  </w:style>
  <w:style w:type="character" w:styleId="CommentReference">
    <w:name w:val="annotation reference"/>
    <w:basedOn w:val="DefaultParagraphFont"/>
    <w:uiPriority w:val="99"/>
    <w:semiHidden/>
    <w:rsid w:val="00747BE3"/>
    <w:rPr>
      <w:sz w:val="16"/>
      <w:szCs w:val="16"/>
    </w:rPr>
  </w:style>
  <w:style w:type="paragraph" w:styleId="BodyTextIndent">
    <w:name w:val="Body Text Indent"/>
    <w:basedOn w:val="Normal"/>
    <w:rsid w:val="00747BE3"/>
    <w:pPr>
      <w:ind w:left="720"/>
    </w:pPr>
  </w:style>
  <w:style w:type="paragraph" w:styleId="BlockText">
    <w:name w:val="Block Text"/>
    <w:basedOn w:val="Normal"/>
    <w:rsid w:val="00747BE3"/>
    <w:pPr>
      <w:ind w:left="720"/>
    </w:pPr>
  </w:style>
  <w:style w:type="paragraph" w:styleId="CommentText">
    <w:name w:val="annotation text"/>
    <w:basedOn w:val="Normal"/>
    <w:link w:val="CommentTextChar"/>
    <w:uiPriority w:val="99"/>
    <w:semiHidden/>
    <w:rsid w:val="00747BE3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3581F"/>
    <w:rPr>
      <w:rFonts w:cs="Arial"/>
      <w:bCs/>
      <w:sz w:val="24"/>
      <w:szCs w:val="32"/>
    </w:rPr>
  </w:style>
  <w:style w:type="paragraph" w:styleId="BalloonText">
    <w:name w:val="Balloon Text"/>
    <w:basedOn w:val="Normal"/>
    <w:link w:val="BalloonTextChar"/>
    <w:rsid w:val="00C3581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81F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AC3CD6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CD6"/>
  </w:style>
  <w:style w:type="character" w:customStyle="1" w:styleId="CommentSubjectChar">
    <w:name w:val="Comment Subject Char"/>
    <w:basedOn w:val="CommentTextChar"/>
    <w:link w:val="CommentSubject"/>
    <w:rsid w:val="00AC3CD6"/>
    <w:rPr>
      <w:b/>
      <w:bCs/>
    </w:rPr>
  </w:style>
  <w:style w:type="table" w:styleId="LightShading">
    <w:name w:val="Light Shading"/>
    <w:basedOn w:val="TableNormal"/>
    <w:uiPriority w:val="60"/>
    <w:rsid w:val="00D33B32"/>
    <w:rPr>
      <w:rFonts w:asciiTheme="minorHAnsi" w:eastAsiaTheme="minorEastAsia" w:hAnsiTheme="minorHAnsi" w:cstheme="minorBidi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8F7768"/>
    <w:pPr>
      <w:suppressAutoHyphens w:val="0"/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customStyle="1" w:styleId="reference-text">
    <w:name w:val="reference-text"/>
    <w:basedOn w:val="DefaultParagraphFont"/>
    <w:rsid w:val="009C2EFE"/>
  </w:style>
  <w:style w:type="character" w:styleId="HTMLCite">
    <w:name w:val="HTML Cite"/>
    <w:basedOn w:val="DefaultParagraphFont"/>
    <w:uiPriority w:val="99"/>
    <w:semiHidden/>
    <w:unhideWhenUsed/>
    <w:rsid w:val="009C2EFE"/>
    <w:rPr>
      <w:i/>
      <w:iCs/>
    </w:rPr>
  </w:style>
  <w:style w:type="character" w:styleId="Hyperlink">
    <w:name w:val="Hyperlink"/>
    <w:basedOn w:val="DefaultParagraphFont"/>
    <w:uiPriority w:val="99"/>
    <w:unhideWhenUsed/>
    <w:rsid w:val="009C2EFE"/>
    <w:rPr>
      <w:color w:val="0000FF"/>
      <w:u w:val="single"/>
    </w:rPr>
  </w:style>
  <w:style w:type="table" w:styleId="TableGrid">
    <w:name w:val="Table Grid"/>
    <w:basedOn w:val="TableNormal"/>
    <w:rsid w:val="00131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71"/>
    <w:semiHidden/>
    <w:rsid w:val="00FD092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158FF"/>
    <w:rPr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13302B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13302B"/>
    <w:rPr>
      <w:sz w:val="24"/>
      <w:szCs w:val="24"/>
    </w:rPr>
  </w:style>
  <w:style w:type="character" w:styleId="FootnoteReference">
    <w:name w:val="footnote reference"/>
    <w:basedOn w:val="DefaultParagraphFont"/>
    <w:unhideWhenUsed/>
    <w:rsid w:val="001330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hadchae:Desktop:APA6th_lo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727BE2-607B-044F-8131-C88B964B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Macintosh%20HD:Users:chadchae:Desktop:APA6th_long.dot</Template>
  <TotalTime>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Psychological Association 5th Edition</vt:lpstr>
    </vt:vector>
  </TitlesOfParts>
  <Company>ISI ResearchSoft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Psychological Association 5th Edition</dc:title>
  <dc:subject/>
  <dc:creator>Chungil Chae</dc:creator>
  <cp:keywords/>
  <dc:description>American Psychological Association 6th Edition
This wizard will create a document for submission following the guidelines published by The American Psychological Association (APA) 6th Edition (http://www.apastyle.org/).
This wizard is copyright 2010, Thomson Reuters EndNote. All rights reserved.</dc:description>
  <cp:lastModifiedBy>Chad Chae</cp:lastModifiedBy>
  <cp:revision>7</cp:revision>
  <cp:lastPrinted>2017-01-20T18:49:00Z</cp:lastPrinted>
  <dcterms:created xsi:type="dcterms:W3CDTF">2017-04-23T23:25:00Z</dcterms:created>
  <dcterms:modified xsi:type="dcterms:W3CDTF">2024-09-05T23:59:00Z</dcterms:modified>
</cp:coreProperties>
</file>