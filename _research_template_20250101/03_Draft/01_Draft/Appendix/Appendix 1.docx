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BAC94" w14:textId="77777777" w:rsidR="00AB5E7F" w:rsidRPr="00AB5E7F" w:rsidRDefault="00AB5E7F" w:rsidP="00AB5E7F">
      <w:pPr>
        <w:rPr>
          <w:color w:val="000000" w:themeColor="text1"/>
        </w:rPr>
      </w:pPr>
      <w:r w:rsidRPr="00AB5E7F">
        <w:rPr>
          <w:color w:val="000000" w:themeColor="text1"/>
        </w:rPr>
        <w:t>Appendix 1</w:t>
      </w:r>
    </w:p>
    <w:p w14:paraId="75B88E04" w14:textId="77777777" w:rsidR="00AB5E7F" w:rsidRDefault="00AB5E7F" w:rsidP="00AB5E7F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Cluster Profile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AB5E7F" w:rsidRPr="00446C3D" w14:paraId="1D18F56A" w14:textId="77777777" w:rsidTr="00AD715B">
        <w:trPr>
          <w:trHeight w:val="320"/>
        </w:trPr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D3101" w14:textId="77777777" w:rsidR="00AB5E7F" w:rsidRPr="00446C3D" w:rsidRDefault="00AB5E7F" w:rsidP="00AD715B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lang w:val="en-KR" w:eastAsia="ko-KR"/>
              </w:rPr>
            </w:pPr>
            <w:r w:rsidRPr="00446C3D">
              <w:rPr>
                <w:rFonts w:eastAsia="Times New Roman"/>
                <w:b/>
                <w:bCs/>
                <w:i/>
                <w:iCs/>
                <w:color w:val="000000"/>
                <w:lang w:val="en-GB" w:eastAsia="ko-KR"/>
              </w:rPr>
              <w:t>Cluster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BDCF74" w14:textId="77777777" w:rsidR="00AB5E7F" w:rsidRPr="00446C3D" w:rsidRDefault="00AB5E7F" w:rsidP="00AD715B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lang w:val="en-KR" w:eastAsia="ko-KR"/>
              </w:rPr>
            </w:pPr>
            <w:proofErr w:type="spellStart"/>
            <w:r w:rsidRPr="00446C3D">
              <w:rPr>
                <w:rFonts w:eastAsia="Times New Roman"/>
                <w:b/>
                <w:bCs/>
                <w:i/>
                <w:iCs/>
                <w:color w:val="000000"/>
                <w:lang w:val="en-GB" w:eastAsia="ko-KR"/>
              </w:rPr>
              <w:t>Prodp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C51AF" w14:textId="77777777" w:rsidR="00AB5E7F" w:rsidRPr="00446C3D" w:rsidRDefault="00AB5E7F" w:rsidP="00AD715B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lang w:val="en-KR" w:eastAsia="ko-KR"/>
              </w:rPr>
            </w:pPr>
            <w:proofErr w:type="spellStart"/>
            <w:r w:rsidRPr="00446C3D">
              <w:rPr>
                <w:rFonts w:eastAsia="Times New Roman"/>
                <w:b/>
                <w:bCs/>
                <w:i/>
                <w:iCs/>
                <w:color w:val="000000"/>
                <w:lang w:val="en-GB" w:eastAsia="ko-KR"/>
              </w:rPr>
              <w:t>Finp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66776C" w14:textId="77777777" w:rsidR="00AB5E7F" w:rsidRPr="00446C3D" w:rsidRDefault="00AB5E7F" w:rsidP="00AD715B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lang w:val="en-KR" w:eastAsia="ko-KR"/>
              </w:rPr>
            </w:pPr>
            <w:proofErr w:type="spellStart"/>
            <w:r w:rsidRPr="00446C3D">
              <w:rPr>
                <w:rFonts w:eastAsia="Times New Roman"/>
                <w:b/>
                <w:bCs/>
                <w:i/>
                <w:iCs/>
                <w:color w:val="000000"/>
                <w:lang w:val="en-GB" w:eastAsia="ko-KR"/>
              </w:rPr>
              <w:t>Salesp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0043B2" w14:textId="77777777" w:rsidR="00AB5E7F" w:rsidRPr="00446C3D" w:rsidRDefault="00AB5E7F" w:rsidP="00AD715B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lang w:val="en-KR" w:eastAsia="ko-KR"/>
              </w:rPr>
            </w:pPr>
            <w:proofErr w:type="spellStart"/>
            <w:r w:rsidRPr="00446C3D">
              <w:rPr>
                <w:rFonts w:eastAsia="Times New Roman"/>
                <w:b/>
                <w:bCs/>
                <w:i/>
                <w:iCs/>
                <w:color w:val="000000"/>
                <w:lang w:val="en-GB" w:eastAsia="ko-KR"/>
              </w:rPr>
              <w:t>Techp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1FF38" w14:textId="77777777" w:rsidR="00AB5E7F" w:rsidRPr="00446C3D" w:rsidRDefault="00AB5E7F" w:rsidP="00AD715B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lang w:val="en-KR" w:eastAsia="ko-KR"/>
              </w:rPr>
            </w:pPr>
            <w:proofErr w:type="spellStart"/>
            <w:r w:rsidRPr="00446C3D">
              <w:rPr>
                <w:rFonts w:eastAsia="Times New Roman"/>
                <w:b/>
                <w:bCs/>
                <w:i/>
                <w:iCs/>
                <w:color w:val="000000"/>
                <w:lang w:val="en-GB" w:eastAsia="ko-KR"/>
              </w:rPr>
              <w:t>Otherdp</w:t>
            </w:r>
            <w:proofErr w:type="spellEnd"/>
          </w:p>
        </w:tc>
      </w:tr>
      <w:tr w:rsidR="00AB5E7F" w:rsidRPr="00446C3D" w14:paraId="33808893" w14:textId="77777777" w:rsidTr="00AD715B">
        <w:trPr>
          <w:trHeight w:val="32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BB6D4" w14:textId="77777777" w:rsidR="00AB5E7F" w:rsidRPr="00446C3D" w:rsidRDefault="00AB5E7F" w:rsidP="00AD715B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KR" w:eastAsia="ko-KR"/>
              </w:rPr>
            </w:pPr>
            <w:r w:rsidRPr="00446C3D">
              <w:rPr>
                <w:rFonts w:ascii="Calibri" w:eastAsia="Times New Roman" w:hAnsi="Calibri" w:cs="Calibri"/>
                <w:color w:val="000000"/>
                <w:lang w:val="en-GB" w:eastAsia="ko-KR"/>
              </w:rPr>
              <w:t>1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1BC41" w14:textId="77777777" w:rsidR="00AB5E7F" w:rsidRPr="00446C3D" w:rsidRDefault="00AB5E7F" w:rsidP="00AD715B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lang w:val="en-KR" w:eastAsia="ko-KR"/>
              </w:rPr>
            </w:pPr>
            <w:r w:rsidRPr="00446C3D">
              <w:rPr>
                <w:rFonts w:eastAsia="Times New Roman"/>
                <w:color w:val="000000"/>
                <w:lang w:val="en-GB" w:eastAsia="ko-KR"/>
              </w:rPr>
              <w:t>24.06%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FF044" w14:textId="77777777" w:rsidR="00AB5E7F" w:rsidRPr="00446C3D" w:rsidRDefault="00AB5E7F" w:rsidP="00AD715B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lang w:val="en-KR" w:eastAsia="ko-KR"/>
              </w:rPr>
            </w:pPr>
            <w:r w:rsidRPr="00446C3D">
              <w:rPr>
                <w:rFonts w:eastAsia="Times New Roman"/>
                <w:color w:val="000000"/>
                <w:lang w:val="en-GB" w:eastAsia="ko-KR"/>
              </w:rPr>
              <w:t>4.90%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134B4" w14:textId="77777777" w:rsidR="00AB5E7F" w:rsidRPr="00446C3D" w:rsidRDefault="00AB5E7F" w:rsidP="00AD715B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lang w:val="en-KR" w:eastAsia="ko-KR"/>
              </w:rPr>
            </w:pPr>
            <w:r w:rsidRPr="00446C3D">
              <w:rPr>
                <w:rFonts w:eastAsia="Times New Roman"/>
                <w:color w:val="000000"/>
                <w:lang w:val="en-GB" w:eastAsia="ko-KR"/>
              </w:rPr>
              <w:t>27.89%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F8241" w14:textId="77777777" w:rsidR="00AB5E7F" w:rsidRPr="00446C3D" w:rsidRDefault="00AB5E7F" w:rsidP="00AD715B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lang w:val="en-KR" w:eastAsia="ko-KR"/>
              </w:rPr>
            </w:pPr>
            <w:r w:rsidRPr="00446C3D">
              <w:rPr>
                <w:rFonts w:eastAsia="Times New Roman"/>
                <w:color w:val="000000"/>
                <w:lang w:val="en-GB" w:eastAsia="ko-KR"/>
              </w:rPr>
              <w:t>13.26%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4DF89" w14:textId="77777777" w:rsidR="00AB5E7F" w:rsidRPr="00446C3D" w:rsidRDefault="00AB5E7F" w:rsidP="00AD715B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lang w:val="en-KR" w:eastAsia="ko-KR"/>
              </w:rPr>
            </w:pPr>
            <w:r w:rsidRPr="00446C3D">
              <w:rPr>
                <w:rFonts w:eastAsia="Times New Roman"/>
                <w:color w:val="000000"/>
                <w:lang w:val="en-GB" w:eastAsia="ko-KR"/>
              </w:rPr>
              <w:t>29.89%</w:t>
            </w:r>
          </w:p>
        </w:tc>
      </w:tr>
      <w:tr w:rsidR="00AB5E7F" w:rsidRPr="00446C3D" w14:paraId="3A71C4D2" w14:textId="77777777" w:rsidTr="00AD715B">
        <w:trPr>
          <w:trHeight w:val="32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44857" w14:textId="77777777" w:rsidR="00AB5E7F" w:rsidRPr="00446C3D" w:rsidRDefault="00AB5E7F" w:rsidP="00AD715B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KR" w:eastAsia="ko-KR"/>
              </w:rPr>
            </w:pPr>
            <w:r w:rsidRPr="00446C3D">
              <w:rPr>
                <w:rFonts w:ascii="Calibri" w:eastAsia="Times New Roman" w:hAnsi="Calibri" w:cs="Calibri"/>
                <w:color w:val="000000"/>
                <w:lang w:val="en-GB" w:eastAsia="ko-KR"/>
              </w:rPr>
              <w:t>2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822BF" w14:textId="77777777" w:rsidR="00AB5E7F" w:rsidRPr="00446C3D" w:rsidRDefault="00AB5E7F" w:rsidP="00AD715B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lang w:val="en-KR" w:eastAsia="ko-KR"/>
              </w:rPr>
            </w:pPr>
            <w:r w:rsidRPr="00446C3D">
              <w:rPr>
                <w:rFonts w:eastAsia="Times New Roman"/>
                <w:color w:val="000000"/>
                <w:lang w:val="en-GB" w:eastAsia="ko-KR"/>
              </w:rPr>
              <w:t>62.91%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9DDDF" w14:textId="77777777" w:rsidR="00AB5E7F" w:rsidRPr="00446C3D" w:rsidRDefault="00AB5E7F" w:rsidP="00AD715B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lang w:val="en-KR" w:eastAsia="ko-KR"/>
              </w:rPr>
            </w:pPr>
            <w:r w:rsidRPr="00446C3D">
              <w:rPr>
                <w:rFonts w:eastAsia="Times New Roman"/>
                <w:color w:val="000000"/>
                <w:lang w:val="en-GB" w:eastAsia="ko-KR"/>
              </w:rPr>
              <w:t>2.27%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15774" w14:textId="77777777" w:rsidR="00AB5E7F" w:rsidRPr="00446C3D" w:rsidRDefault="00AB5E7F" w:rsidP="00AD715B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lang w:val="en-KR" w:eastAsia="ko-KR"/>
              </w:rPr>
            </w:pPr>
            <w:r w:rsidRPr="00446C3D">
              <w:rPr>
                <w:rFonts w:eastAsia="Times New Roman"/>
                <w:color w:val="000000"/>
                <w:lang w:val="en-GB" w:eastAsia="ko-KR"/>
              </w:rPr>
              <w:t>6.53%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4D3C3" w14:textId="77777777" w:rsidR="00AB5E7F" w:rsidRPr="00446C3D" w:rsidRDefault="00AB5E7F" w:rsidP="00AD715B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lang w:val="en-KR" w:eastAsia="ko-KR"/>
              </w:rPr>
            </w:pPr>
            <w:r w:rsidRPr="00446C3D">
              <w:rPr>
                <w:rFonts w:eastAsia="Times New Roman"/>
                <w:color w:val="000000"/>
                <w:lang w:val="en-GB" w:eastAsia="ko-KR"/>
              </w:rPr>
              <w:t>15.38%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CA0CE" w14:textId="77777777" w:rsidR="00AB5E7F" w:rsidRPr="00446C3D" w:rsidRDefault="00AB5E7F" w:rsidP="00AD715B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lang w:val="en-KR" w:eastAsia="ko-KR"/>
              </w:rPr>
            </w:pPr>
            <w:r w:rsidRPr="00446C3D">
              <w:rPr>
                <w:rFonts w:eastAsia="Times New Roman"/>
                <w:color w:val="000000"/>
                <w:lang w:val="en-GB" w:eastAsia="ko-KR"/>
              </w:rPr>
              <w:t>12.91%</w:t>
            </w:r>
          </w:p>
        </w:tc>
      </w:tr>
      <w:tr w:rsidR="00AB5E7F" w:rsidRPr="00446C3D" w14:paraId="1F6D35D9" w14:textId="77777777" w:rsidTr="00AD715B">
        <w:trPr>
          <w:trHeight w:val="32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9878CB" w14:textId="77777777" w:rsidR="00AB5E7F" w:rsidRPr="00446C3D" w:rsidRDefault="00AB5E7F" w:rsidP="00AD715B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KR" w:eastAsia="ko-KR"/>
              </w:rPr>
            </w:pPr>
            <w:r w:rsidRPr="00446C3D">
              <w:rPr>
                <w:rFonts w:ascii="Calibri" w:eastAsia="Times New Roman" w:hAnsi="Calibri" w:cs="Calibri"/>
                <w:color w:val="000000"/>
                <w:lang w:val="en-GB" w:eastAsia="ko-KR"/>
              </w:rPr>
              <w:t>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5EC8AF" w14:textId="77777777" w:rsidR="00AB5E7F" w:rsidRPr="00446C3D" w:rsidRDefault="00AB5E7F" w:rsidP="00AD715B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lang w:val="en-KR" w:eastAsia="ko-KR"/>
              </w:rPr>
            </w:pPr>
            <w:r w:rsidRPr="00446C3D">
              <w:rPr>
                <w:rFonts w:eastAsia="Times New Roman"/>
                <w:color w:val="000000"/>
                <w:lang w:val="en-GB" w:eastAsia="ko-KR"/>
              </w:rPr>
              <w:t>21.18%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5993F" w14:textId="77777777" w:rsidR="00AB5E7F" w:rsidRPr="00446C3D" w:rsidRDefault="00AB5E7F" w:rsidP="00AD715B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lang w:val="en-KR" w:eastAsia="ko-KR"/>
              </w:rPr>
            </w:pPr>
            <w:r w:rsidRPr="00446C3D">
              <w:rPr>
                <w:rFonts w:eastAsia="Times New Roman"/>
                <w:color w:val="000000"/>
                <w:lang w:val="en-GB" w:eastAsia="ko-KR"/>
              </w:rPr>
              <w:t>2.88%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4DE26" w14:textId="77777777" w:rsidR="00AB5E7F" w:rsidRPr="00446C3D" w:rsidRDefault="00AB5E7F" w:rsidP="00AD715B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lang w:val="en-KR" w:eastAsia="ko-KR"/>
              </w:rPr>
            </w:pPr>
            <w:r w:rsidRPr="00446C3D">
              <w:rPr>
                <w:rFonts w:eastAsia="Times New Roman"/>
                <w:color w:val="000000"/>
                <w:lang w:val="en-GB" w:eastAsia="ko-KR"/>
              </w:rPr>
              <w:t>11.71%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B56F5" w14:textId="77777777" w:rsidR="00AB5E7F" w:rsidRPr="00446C3D" w:rsidRDefault="00AB5E7F" w:rsidP="00AD715B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lang w:val="en-KR" w:eastAsia="ko-KR"/>
              </w:rPr>
            </w:pPr>
            <w:r w:rsidRPr="00446C3D">
              <w:rPr>
                <w:rFonts w:eastAsia="Times New Roman"/>
                <w:color w:val="000000"/>
                <w:lang w:val="en-GB" w:eastAsia="ko-KR"/>
              </w:rPr>
              <w:t>50.62%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63D848" w14:textId="77777777" w:rsidR="00AB5E7F" w:rsidRPr="00446C3D" w:rsidRDefault="00AB5E7F" w:rsidP="00AD715B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lang w:val="en-KR" w:eastAsia="ko-KR"/>
              </w:rPr>
            </w:pPr>
            <w:r w:rsidRPr="00446C3D">
              <w:rPr>
                <w:rFonts w:eastAsia="Times New Roman"/>
                <w:color w:val="000000"/>
                <w:lang w:val="en-GB" w:eastAsia="ko-KR"/>
              </w:rPr>
              <w:t>13.60%</w:t>
            </w:r>
          </w:p>
        </w:tc>
      </w:tr>
    </w:tbl>
    <w:p w14:paraId="3BB78AB1" w14:textId="77777777" w:rsidR="00AB5E7F" w:rsidRPr="00172AD7" w:rsidRDefault="00AB5E7F" w:rsidP="00AB5E7F">
      <w:pPr>
        <w:rPr>
          <w:i/>
          <w:iCs/>
          <w:color w:val="000000" w:themeColor="text1"/>
        </w:rPr>
      </w:pPr>
    </w:p>
    <w:p w14:paraId="7F3E8225" w14:textId="77777777" w:rsidR="00AB5E7F" w:rsidRDefault="00AB5E7F" w:rsidP="00AB5E7F">
      <w:pPr>
        <w:rPr>
          <w:color w:val="000000" w:themeColor="text1"/>
        </w:rPr>
      </w:pPr>
      <w:r>
        <w:rPr>
          <w:color w:val="000000" w:themeColor="text1"/>
        </w:rPr>
        <w:t>Appendix 2</w:t>
      </w:r>
    </w:p>
    <w:p w14:paraId="1C13BECA" w14:textId="77777777" w:rsidR="00AB5E7F" w:rsidRDefault="00AB5E7F" w:rsidP="00AB5E7F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Elbow method for Determining Optimal Number of Clusters</w:t>
      </w:r>
    </w:p>
    <w:p w14:paraId="3C8B187C" w14:textId="77777777" w:rsidR="00AB5E7F" w:rsidRPr="00A92C8C" w:rsidRDefault="00AB5E7F" w:rsidP="00AB5E7F">
      <w:pPr>
        <w:rPr>
          <w:color w:val="000000" w:themeColor="text1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41548A37" wp14:editId="63473B3E">
            <wp:extent cx="5856838" cy="3540557"/>
            <wp:effectExtent l="0" t="0" r="0" b="3175"/>
            <wp:docPr id="3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graph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5"/>
                    <a:stretch/>
                  </pic:blipFill>
                  <pic:spPr bwMode="auto">
                    <a:xfrm>
                      <a:off x="0" y="0"/>
                      <a:ext cx="6001943" cy="3628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207F2" w14:textId="77777777" w:rsidR="001C3222" w:rsidRDefault="001C3222"/>
    <w:sectPr w:rsidR="001C3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7F"/>
    <w:rsid w:val="00065470"/>
    <w:rsid w:val="000C2C78"/>
    <w:rsid w:val="00165BF7"/>
    <w:rsid w:val="00180FFF"/>
    <w:rsid w:val="00192CAB"/>
    <w:rsid w:val="001A1DC4"/>
    <w:rsid w:val="001C3222"/>
    <w:rsid w:val="00203B09"/>
    <w:rsid w:val="002721DC"/>
    <w:rsid w:val="00317CCC"/>
    <w:rsid w:val="003545EE"/>
    <w:rsid w:val="003D6E62"/>
    <w:rsid w:val="003F5F1A"/>
    <w:rsid w:val="00405739"/>
    <w:rsid w:val="00434381"/>
    <w:rsid w:val="004C2A3D"/>
    <w:rsid w:val="004C3889"/>
    <w:rsid w:val="00515F3E"/>
    <w:rsid w:val="005F50B4"/>
    <w:rsid w:val="00652F9B"/>
    <w:rsid w:val="006653D7"/>
    <w:rsid w:val="006F40F7"/>
    <w:rsid w:val="007961E9"/>
    <w:rsid w:val="007B038C"/>
    <w:rsid w:val="00857866"/>
    <w:rsid w:val="00982E51"/>
    <w:rsid w:val="0099421A"/>
    <w:rsid w:val="009A166C"/>
    <w:rsid w:val="009F3509"/>
    <w:rsid w:val="00AB5E7F"/>
    <w:rsid w:val="00AD184B"/>
    <w:rsid w:val="00AE5ABB"/>
    <w:rsid w:val="00AF437C"/>
    <w:rsid w:val="00B32BF7"/>
    <w:rsid w:val="00B47497"/>
    <w:rsid w:val="00B65101"/>
    <w:rsid w:val="00BB6820"/>
    <w:rsid w:val="00BD5B68"/>
    <w:rsid w:val="00C241F0"/>
    <w:rsid w:val="00C407DF"/>
    <w:rsid w:val="00C42A91"/>
    <w:rsid w:val="00C62256"/>
    <w:rsid w:val="00DD7532"/>
    <w:rsid w:val="00DF73ED"/>
    <w:rsid w:val="00E05B69"/>
    <w:rsid w:val="00E17B2B"/>
    <w:rsid w:val="00F6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EE533"/>
  <w15:chartTrackingRefBased/>
  <w15:docId w15:val="{1962F40A-DAD0-F240-B513-65A2998E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E7F"/>
    <w:pPr>
      <w:suppressAutoHyphens/>
      <w:spacing w:after="0" w:line="480" w:lineRule="auto"/>
    </w:pPr>
    <w:rPr>
      <w:rFonts w:ascii="Times New Roman" w:eastAsia="Batang" w:hAnsi="Times New Roman" w:cs="Times New Roman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Chungil Chae</dc:creator>
  <cp:keywords/>
  <dc:description/>
  <cp:lastModifiedBy>Chad Chae</cp:lastModifiedBy>
  <cp:revision>1</cp:revision>
  <dcterms:created xsi:type="dcterms:W3CDTF">2024-09-05T23:59:00Z</dcterms:created>
  <dcterms:modified xsi:type="dcterms:W3CDTF">2024-09-06T00:04:00Z</dcterms:modified>
</cp:coreProperties>
</file>