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4C554" w14:textId="2E11A28E" w:rsidR="00201C26" w:rsidRDefault="006E2F01" w:rsidP="006E2F01">
      <w:pPr>
        <w:jc w:val="center"/>
      </w:pPr>
      <w:r>
        <w:t>Equation</w:t>
      </w:r>
    </w:p>
    <w:p w14:paraId="2B9F0E15" w14:textId="77777777" w:rsidR="006E2F01" w:rsidRDefault="006E2F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4"/>
        <w:gridCol w:w="452"/>
      </w:tblGrid>
      <w:tr w:rsidR="006E2F01" w14:paraId="1376B73D" w14:textId="77777777" w:rsidTr="006E2F01">
        <w:tc>
          <w:tcPr>
            <w:tcW w:w="8904" w:type="dxa"/>
          </w:tcPr>
          <w:p w14:paraId="4F8BDFDD" w14:textId="77777777" w:rsidR="006E2F01" w:rsidRPr="005013A4" w:rsidRDefault="006E2F01" w:rsidP="003B5EE8">
            <w:pPr>
              <w:jc w:val="both"/>
              <w:rPr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Degreep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i,t+1</m:t>
                    </m:r>
                  </m:sub>
                </m:sSub>
                <m:r>
                  <w:rPr>
                    <w:rFonts w:asci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Total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i,t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k=2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Control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</m:e>
                </m:nary>
                <w:bookmarkStart w:id="0" w:name="OLE_LINK1"/>
                <m:r>
                  <w:rPr>
                    <w:rFonts w:ascii="Cambria Math" w:hAnsi="Cambria Math"/>
                    <w:sz w:val="20"/>
                    <w:szCs w:val="20"/>
                  </w:rPr>
                  <m:t>+Year+Industry+Year ×Industry+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i,t</m:t>
                    </m:r>
                  </m:sub>
                </m:sSub>
              </m:oMath>
            </m:oMathPara>
            <w:bookmarkEnd w:id="0"/>
          </w:p>
          <w:p w14:paraId="44180072" w14:textId="77777777" w:rsidR="006E2F01" w:rsidRDefault="006E2F01" w:rsidP="003B5EE8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452" w:type="dxa"/>
          </w:tcPr>
          <w:p w14:paraId="67D5E31D" w14:textId="77777777" w:rsidR="006E2F01" w:rsidRDefault="006E2F01" w:rsidP="003B5EE8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(1)</w:t>
            </w:r>
          </w:p>
        </w:tc>
      </w:tr>
    </w:tbl>
    <w:p w14:paraId="4C60619F" w14:textId="77777777" w:rsidR="006E2F01" w:rsidRDefault="006E2F01" w:rsidP="006E2F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4"/>
        <w:gridCol w:w="452"/>
      </w:tblGrid>
      <w:tr w:rsidR="006E2F01" w14:paraId="6CE66F31" w14:textId="77777777" w:rsidTr="006E2F01">
        <w:tc>
          <w:tcPr>
            <w:tcW w:w="8904" w:type="dxa"/>
          </w:tcPr>
          <w:p w14:paraId="288DEF06" w14:textId="77777777" w:rsidR="006E2F01" w:rsidRPr="00AF5DC6" w:rsidRDefault="006E2F01" w:rsidP="003B5EE8">
            <w:pPr>
              <w:jc w:val="center"/>
              <w:rPr>
                <w:iCs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Degreep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i,t+1</m:t>
                    </m:r>
                  </m:sub>
                </m:sSub>
                <m:r>
                  <w:rPr>
                    <w:rFonts w:ascii="Cambria Math"/>
                    <w:sz w:val="21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Total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i,t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Total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i,t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Total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i,t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k=3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7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Control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Year+Industry+Year ×Industry+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i,t</m:t>
                    </m:r>
                  </m:sub>
                </m:sSub>
              </m:oMath>
            </m:oMathPara>
          </w:p>
          <w:p w14:paraId="68177FFC" w14:textId="77777777" w:rsidR="006E2F01" w:rsidRDefault="006E2F01" w:rsidP="003B5EE8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452" w:type="dxa"/>
          </w:tcPr>
          <w:p w14:paraId="57BF9C92" w14:textId="77777777" w:rsidR="006E2F01" w:rsidRDefault="006E2F01" w:rsidP="003B5EE8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(2)</w:t>
            </w:r>
          </w:p>
        </w:tc>
      </w:tr>
    </w:tbl>
    <w:p w14:paraId="5F44A90E" w14:textId="77777777" w:rsidR="006E2F01" w:rsidRDefault="006E2F01" w:rsidP="006E2F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4"/>
        <w:gridCol w:w="452"/>
      </w:tblGrid>
      <w:tr w:rsidR="006E2F01" w14:paraId="256F0CBC" w14:textId="77777777" w:rsidTr="006E2F01">
        <w:tc>
          <w:tcPr>
            <w:tcW w:w="8904" w:type="dxa"/>
          </w:tcPr>
          <w:p w14:paraId="68165A78" w14:textId="77777777" w:rsidR="006E2F01" w:rsidRPr="00AF5DC6" w:rsidRDefault="006E2F01" w:rsidP="003B5EE8">
            <w:pPr>
              <w:jc w:val="center"/>
              <w:rPr>
                <w:iCs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Degreep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i,t+1</m:t>
                    </m:r>
                  </m:sub>
                </m:sSub>
                <m:r>
                  <w:rPr>
                    <w:rFonts w:ascii="Cambria Math"/>
                    <w:sz w:val="21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Total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i,t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AcademicM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i,t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Total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i,t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k=3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7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Control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Year+Industry+Year ×Industry+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i,t</m:t>
                    </m:r>
                  </m:sub>
                </m:sSub>
              </m:oMath>
            </m:oMathPara>
          </w:p>
          <w:p w14:paraId="3C99AC5F" w14:textId="77777777" w:rsidR="006E2F01" w:rsidRDefault="006E2F01" w:rsidP="003B5EE8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452" w:type="dxa"/>
          </w:tcPr>
          <w:p w14:paraId="57C7C21F" w14:textId="77777777" w:rsidR="006E2F01" w:rsidRDefault="006E2F01" w:rsidP="003B5EE8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(3)</w:t>
            </w:r>
          </w:p>
        </w:tc>
      </w:tr>
    </w:tbl>
    <w:p w14:paraId="30484A3C" w14:textId="77777777" w:rsidR="006E2F01" w:rsidRDefault="006E2F01" w:rsidP="006E2F01"/>
    <w:tbl>
      <w:tblPr>
        <w:tblStyle w:val="TableGrid"/>
        <w:tblW w:w="9361" w:type="dxa"/>
        <w:tblInd w:w="-5" w:type="dxa"/>
        <w:tblLook w:val="04A0" w:firstRow="1" w:lastRow="0" w:firstColumn="1" w:lastColumn="0" w:noHBand="0" w:noVBand="1"/>
      </w:tblPr>
      <w:tblGrid>
        <w:gridCol w:w="8909"/>
        <w:gridCol w:w="452"/>
      </w:tblGrid>
      <w:tr w:rsidR="006E2F01" w14:paraId="17CD2441" w14:textId="77777777" w:rsidTr="006E2F01">
        <w:tc>
          <w:tcPr>
            <w:tcW w:w="8909" w:type="dxa"/>
            <w:tcBorders>
              <w:top w:val="nil"/>
              <w:left w:val="nil"/>
              <w:bottom w:val="nil"/>
              <w:right w:val="nil"/>
            </w:tcBorders>
          </w:tcPr>
          <w:p w14:paraId="6054B3A4" w14:textId="77777777" w:rsidR="006E2F01" w:rsidRPr="00AF5DC6" w:rsidRDefault="006E2F01" w:rsidP="003B5EE8">
            <w:pPr>
              <w:jc w:val="center"/>
              <w:rPr>
                <w:iCs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Degreep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i,t+1</m:t>
                    </m:r>
                  </m:sub>
                </m:sSub>
                <m:r>
                  <w:rPr>
                    <w:rFonts w:ascii="Cambria Math"/>
                    <w:sz w:val="21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Total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i,t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DegreeM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i,t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Total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i,t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k=3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7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Control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Year+Industry+Year ×Industry+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i,t</m:t>
                    </m:r>
                  </m:sub>
                </m:sSub>
              </m:oMath>
            </m:oMathPara>
          </w:p>
          <w:p w14:paraId="2C7C7E3C" w14:textId="77777777" w:rsidR="006E2F01" w:rsidRDefault="006E2F01" w:rsidP="003B5EE8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14:paraId="065C2391" w14:textId="77777777" w:rsidR="006E2F01" w:rsidRDefault="006E2F01" w:rsidP="003B5EE8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(4)</w:t>
            </w:r>
          </w:p>
        </w:tc>
      </w:tr>
    </w:tbl>
    <w:p w14:paraId="33F49C65" w14:textId="77777777" w:rsidR="006E2F01" w:rsidRDefault="006E2F01" w:rsidP="006E2F01"/>
    <w:tbl>
      <w:tblPr>
        <w:tblStyle w:val="TableGrid"/>
        <w:tblW w:w="936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9"/>
        <w:gridCol w:w="452"/>
      </w:tblGrid>
      <w:tr w:rsidR="006E2F01" w14:paraId="69FF2787" w14:textId="77777777" w:rsidTr="006E2F01">
        <w:tc>
          <w:tcPr>
            <w:tcW w:w="8909" w:type="dxa"/>
          </w:tcPr>
          <w:p w14:paraId="5DC6AAED" w14:textId="77777777" w:rsidR="006E2F01" w:rsidRPr="00AF5DC6" w:rsidRDefault="006E2F01" w:rsidP="003B5EE8">
            <w:pPr>
              <w:jc w:val="center"/>
              <w:rPr>
                <w:iCs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Degreep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i,t+1</m:t>
                    </m:r>
                  </m:sub>
                </m:sSub>
                <m:r>
                  <w:rPr>
                    <w:rFonts w:ascii="Cambria Math"/>
                    <w:sz w:val="21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Total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i,t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FinBackM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i,t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Total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i,t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k=3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7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Control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Year+Industry+Year ×Industry+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i,t</m:t>
                    </m:r>
                  </m:sub>
                </m:sSub>
              </m:oMath>
            </m:oMathPara>
          </w:p>
          <w:p w14:paraId="29983C1D" w14:textId="77777777" w:rsidR="006E2F01" w:rsidRDefault="006E2F01" w:rsidP="003B5EE8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452" w:type="dxa"/>
          </w:tcPr>
          <w:p w14:paraId="49555733" w14:textId="77777777" w:rsidR="006E2F01" w:rsidRDefault="006E2F01" w:rsidP="003B5EE8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(5)</w:t>
            </w:r>
          </w:p>
        </w:tc>
      </w:tr>
    </w:tbl>
    <w:p w14:paraId="6AA80050" w14:textId="77777777" w:rsidR="006E2F01" w:rsidRDefault="006E2F01"/>
    <w:sectPr w:rsidR="006E2F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26"/>
    <w:rsid w:val="00065470"/>
    <w:rsid w:val="000C2C78"/>
    <w:rsid w:val="00165BF7"/>
    <w:rsid w:val="00180FFF"/>
    <w:rsid w:val="00192CAB"/>
    <w:rsid w:val="001A1DC4"/>
    <w:rsid w:val="001C3222"/>
    <w:rsid w:val="00201C26"/>
    <w:rsid w:val="00203B09"/>
    <w:rsid w:val="002721DC"/>
    <w:rsid w:val="00317CCC"/>
    <w:rsid w:val="003545EE"/>
    <w:rsid w:val="003D6E62"/>
    <w:rsid w:val="003F5F1A"/>
    <w:rsid w:val="00405739"/>
    <w:rsid w:val="00434381"/>
    <w:rsid w:val="004C2A3D"/>
    <w:rsid w:val="004C3889"/>
    <w:rsid w:val="00515F3E"/>
    <w:rsid w:val="005F50B4"/>
    <w:rsid w:val="00652F9B"/>
    <w:rsid w:val="006653D7"/>
    <w:rsid w:val="006E2F01"/>
    <w:rsid w:val="007961E9"/>
    <w:rsid w:val="007B038C"/>
    <w:rsid w:val="00857866"/>
    <w:rsid w:val="00982E51"/>
    <w:rsid w:val="0099421A"/>
    <w:rsid w:val="009A166C"/>
    <w:rsid w:val="009F3509"/>
    <w:rsid w:val="00AD184B"/>
    <w:rsid w:val="00AE5ABB"/>
    <w:rsid w:val="00AF437C"/>
    <w:rsid w:val="00B32BF7"/>
    <w:rsid w:val="00B47497"/>
    <w:rsid w:val="00B65101"/>
    <w:rsid w:val="00BD5B68"/>
    <w:rsid w:val="00C241F0"/>
    <w:rsid w:val="00C407DF"/>
    <w:rsid w:val="00C42A91"/>
    <w:rsid w:val="00C62256"/>
    <w:rsid w:val="00DD7532"/>
    <w:rsid w:val="00DF73ED"/>
    <w:rsid w:val="00E05B69"/>
    <w:rsid w:val="00E17B2B"/>
    <w:rsid w:val="00F6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F8941"/>
  <w15:chartTrackingRefBased/>
  <w15:docId w15:val="{EF94D0E4-FD9C-8B40-AE37-3C3815D0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C26"/>
    <w:pPr>
      <w:spacing w:after="0" w:line="240" w:lineRule="auto"/>
    </w:pPr>
    <w:rPr>
      <w:rFonts w:ascii="Times New Roman" w:eastAsia="Times New Roman" w:hAnsi="Times New Roman" w:cs="Times New Roman"/>
      <w:kern w:val="0"/>
      <w:lang w:val="en-GB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C26"/>
    <w:pPr>
      <w:spacing w:after="0" w:line="240" w:lineRule="auto"/>
    </w:pPr>
    <w:rPr>
      <w:kern w:val="0"/>
      <w:lang w:val="en-GB" w:eastAsia="zh-C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adchae/Library/Group%20Containers/UBF8T346G9.Office/User%20Content.localized/Templates.localized/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Chungil Chae</dc:creator>
  <cp:keywords/>
  <dc:description/>
  <cp:lastModifiedBy>Chad Chae</cp:lastModifiedBy>
  <cp:revision>2</cp:revision>
  <dcterms:created xsi:type="dcterms:W3CDTF">2024-09-02T13:19:00Z</dcterms:created>
  <dcterms:modified xsi:type="dcterms:W3CDTF">2024-09-02T14:00:00Z</dcterms:modified>
</cp:coreProperties>
</file>